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ayoutTable1"/>
        <w:tblW w:w="5000" w:type="pct"/>
        <w:tblBorders>
          <w:bottom w:val="single" w:sz="8" w:space="0" w:color="9CC2E5"/>
        </w:tblBorders>
        <w:tblCellMar>
          <w:bottom w:w="360" w:type="dxa"/>
        </w:tblCellMar>
        <w:tblLook w:val="04A0" w:firstRow="1" w:lastRow="0" w:firstColumn="1" w:lastColumn="0" w:noHBand="0" w:noVBand="1"/>
        <w:tblDescription w:val="Company info"/>
      </w:tblPr>
      <w:tblGrid>
        <w:gridCol w:w="7197"/>
        <w:gridCol w:w="1799"/>
      </w:tblGrid>
      <w:tr w:rsidR="004454DF" w:rsidRPr="004454DF" w14:paraId="211353A8" w14:textId="77777777" w:rsidTr="004454DF">
        <w:tc>
          <w:tcPr>
            <w:tcW w:w="4000" w:type="pct"/>
            <w:vAlign w:val="bottom"/>
          </w:tcPr>
          <w:sdt>
            <w:sdtPr>
              <w:rPr>
                <w:rFonts w:ascii="Calibri Light" w:eastAsia="MS Gothic" w:hAnsi="Calibri Light" w:cs="Times New Roman"/>
                <w:color w:val="5B9BD5"/>
                <w:sz w:val="36"/>
                <w:szCs w:val="36"/>
              </w:rPr>
              <w:alias w:val="Company Name"/>
              <w:tag w:val=""/>
              <w:id w:val="-886792623"/>
              <w:placeholder>
                <w:docPart w:val="0B91BCBECE794E9BB1275E923A680F93"/>
              </w:placeholder>
              <w:dataBinding w:prefixMappings="xmlns:ns0='http://schemas.openxmlformats.org/officeDocument/2006/extended-properties' " w:xpath="/ns0:Properties[1]/ns0:Company[1]" w:storeItemID="{6668398D-A668-4E3E-A5EB-62B293D839F1}"/>
              <w:text/>
            </w:sdtPr>
            <w:sdtEndPr/>
            <w:sdtContent>
              <w:p w14:paraId="679A171C" w14:textId="071AD092" w:rsidR="004454DF" w:rsidRPr="004454DF" w:rsidRDefault="00E11450" w:rsidP="004454DF">
                <w:pPr>
                  <w:spacing w:after="60"/>
                  <w:ind w:left="0" w:right="0"/>
                  <w:rPr>
                    <w:rFonts w:ascii="Calibri Light" w:eastAsia="MS Gothic" w:hAnsi="Calibri Light" w:cs="Times New Roman"/>
                    <w:color w:val="5B9BD5"/>
                    <w:sz w:val="36"/>
                    <w:szCs w:val="36"/>
                  </w:rPr>
                </w:pPr>
                <w:r>
                  <w:rPr>
                    <w:rFonts w:ascii="Calibri Light" w:eastAsia="MS Gothic" w:hAnsi="Calibri Light" w:cs="Times New Roman"/>
                    <w:color w:val="5B9BD5"/>
                    <w:sz w:val="36"/>
                    <w:szCs w:val="36"/>
                  </w:rPr>
                  <w:t>2016/17 Level 2 - Team 23</w:t>
                </w:r>
              </w:p>
            </w:sdtContent>
          </w:sdt>
          <w:sdt>
            <w:sdtPr>
              <w:rPr>
                <w:rFonts w:ascii="Calibri" w:eastAsia="MS Mincho" w:hAnsi="Calibri" w:cs="Times New Roman"/>
                <w:color w:val="44546A"/>
              </w:rPr>
              <w:alias w:val="Company Address"/>
              <w:tag w:val=""/>
              <w:id w:val="-835229435"/>
              <w:placeholder>
                <w:docPart w:val="69EF670BFB884AC9B633F20D6DB7249A"/>
              </w:placeholder>
              <w:dataBinding w:prefixMappings="xmlns:ns0='http://schemas.microsoft.com/office/2006/coverPageProps' " w:xpath="/ns0:CoverPageProperties[1]/ns0:CompanyAddress[1]" w:storeItemID="{55AF091B-3C7A-41E3-B477-F2FDAA23CFDA}"/>
              <w:text w:multiLine="1"/>
            </w:sdtPr>
            <w:sdtEndPr/>
            <w:sdtContent>
              <w:p w14:paraId="1D758BBA" w14:textId="642ABA41" w:rsidR="004454DF" w:rsidRPr="004454DF" w:rsidRDefault="00564C5B" w:rsidP="00E11450">
                <w:pPr>
                  <w:ind w:left="0" w:right="0"/>
                  <w:rPr>
                    <w:rFonts w:ascii="Calibri" w:eastAsia="MS Mincho" w:hAnsi="Calibri" w:cs="Times New Roman"/>
                    <w:color w:val="44546A"/>
                  </w:rPr>
                </w:pPr>
                <w:r>
                  <w:rPr>
                    <w:rFonts w:ascii="Calibri" w:eastAsia="MS Mincho" w:hAnsi="Calibri" w:cs="Times New Roman"/>
                    <w:color w:val="44546A"/>
                  </w:rPr>
                  <w:t>Brunel University London, Kingston Lane</w:t>
                </w:r>
                <w:r>
                  <w:rPr>
                    <w:rFonts w:ascii="Calibri" w:eastAsia="MS Mincho" w:hAnsi="Calibri" w:cs="Times New Roman"/>
                    <w:color w:val="44546A"/>
                  </w:rPr>
                  <w:br/>
                  <w:t>Uxbridge, Middlesex, London, UB8 3PH</w:t>
                </w:r>
              </w:p>
            </w:sdtContent>
          </w:sdt>
        </w:tc>
        <w:tc>
          <w:tcPr>
            <w:tcW w:w="1000" w:type="pct"/>
            <w:vAlign w:val="center"/>
          </w:tcPr>
          <w:p w14:paraId="417E3064" w14:textId="1891B8E2" w:rsidR="004454DF" w:rsidRPr="004454DF" w:rsidRDefault="00E11450" w:rsidP="004454DF">
            <w:pPr>
              <w:ind w:left="0" w:right="0"/>
              <w:jc w:val="center"/>
              <w:rPr>
                <w:rFonts w:ascii="Calibri" w:eastAsia="MS Mincho" w:hAnsi="Calibri" w:cs="Times New Roman"/>
                <w:color w:val="44546A"/>
              </w:rPr>
            </w:pPr>
            <w:r>
              <w:rPr>
                <w:noProof/>
                <w:lang w:eastAsia="en-GB"/>
              </w:rPr>
              <w:drawing>
                <wp:anchor distT="0" distB="0" distL="114300" distR="114300" simplePos="0" relativeHeight="251672576" behindDoc="1" locked="0" layoutInCell="1" allowOverlap="1" wp14:anchorId="56E79491" wp14:editId="22964702">
                  <wp:simplePos x="0" y="0"/>
                  <wp:positionH relativeFrom="column">
                    <wp:posOffset>-753745</wp:posOffset>
                  </wp:positionH>
                  <wp:positionV relativeFrom="paragraph">
                    <wp:posOffset>51435</wp:posOffset>
                  </wp:positionV>
                  <wp:extent cx="1836420" cy="701040"/>
                  <wp:effectExtent l="0" t="0" r="0" b="3810"/>
                  <wp:wrapNone/>
                  <wp:docPr id="1" name="Picture 1" descr="https://upload.wikimedia.org/wikipedia/en/b/b6/Brune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b/b6/Brunel_University_Log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571" t="7727" r="7789" b="8614"/>
                          <a:stretch/>
                        </pic:blipFill>
                        <pic:spPr bwMode="auto">
                          <a:xfrm>
                            <a:off x="0" y="0"/>
                            <a:ext cx="1836420" cy="701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7D7D1A03" w14:textId="5A9F7953" w:rsidR="004454DF" w:rsidRPr="004454DF" w:rsidRDefault="004454DF" w:rsidP="004454DF">
      <w:pPr>
        <w:numPr>
          <w:ilvl w:val="1"/>
          <w:numId w:val="0"/>
        </w:numPr>
        <w:spacing w:before="320" w:line="240" w:lineRule="auto"/>
        <w:rPr>
          <w:rFonts w:ascii="Calibri" w:eastAsia="MS Mincho" w:hAnsi="Calibri" w:cs="Times New Roman"/>
          <w:b/>
          <w:bCs/>
          <w:color w:val="44546A"/>
          <w:sz w:val="28"/>
          <w:szCs w:val="28"/>
        </w:rPr>
      </w:pPr>
      <w:r w:rsidRPr="004454DF">
        <w:rPr>
          <w:rFonts w:ascii="Calibri" w:eastAsia="MS Mincho" w:hAnsi="Calibri" w:cs="Times New Roman"/>
          <w:b/>
          <w:bCs/>
          <w:noProof/>
          <w:color w:val="44546A"/>
          <w:sz w:val="28"/>
          <w:szCs w:val="28"/>
          <w:lang w:eastAsia="en-GB"/>
        </w:rPr>
        <mc:AlternateContent>
          <mc:Choice Requires="wps">
            <w:drawing>
              <wp:anchor distT="0" distB="0" distL="114300" distR="114300" simplePos="0" relativeHeight="251663360" behindDoc="1" locked="0" layoutInCell="1" allowOverlap="1" wp14:anchorId="0C0BEA4C" wp14:editId="5DC5A841">
                <wp:simplePos x="0" y="0"/>
                <wp:positionH relativeFrom="leftMargin">
                  <wp:align>right</wp:align>
                </wp:positionH>
                <wp:positionV relativeFrom="margin">
                  <wp:align>top</wp:align>
                </wp:positionV>
                <wp:extent cx="793115" cy="635571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93115" cy="6355715"/>
                        </a:xfrm>
                        <a:prstGeom prst="rect">
                          <a:avLst/>
                        </a:prstGeom>
                        <a:noFill/>
                        <a:ln w="6350">
                          <a:noFill/>
                        </a:ln>
                        <a:effectLst/>
                      </wps:spPr>
                      <wps:txbx>
                        <w:txbxContent>
                          <w:p w14:paraId="6F3DF99F" w14:textId="77777777" w:rsidR="00733940" w:rsidRPr="007A2985" w:rsidRDefault="00733940" w:rsidP="004454DF">
                            <w:pPr>
                              <w:pStyle w:val="Title"/>
                              <w:rPr>
                                <w:sz w:val="72"/>
                              </w:rPr>
                            </w:pPr>
                            <w:r w:rsidRPr="007A2985">
                              <w:rPr>
                                <w:sz w:val="72"/>
                              </w:rPr>
                              <w:t>Statement of Minutes</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xmlns:mv="urn:schemas-microsoft-com:mac:vml" xmlns:mo="http://schemas.microsoft.com/office/mac/office/2008/main">
            <w:pict>
              <v:shapetype w14:anchorId="0C0BEA4C" id="_x0000_t202" coordsize="21600,21600" o:spt="202" path="m0,0l0,21600,21600,21600,21600,0xe">
                <v:stroke joinstyle="miter"/>
                <v:path gradientshapeok="t" o:connecttype="rect"/>
              </v:shapetype>
              <v:shape id="Text_x0020_Box_x0020_2" o:spid="_x0000_s1026" type="#_x0000_t202" alt="Document title" style="position:absolute;margin-left:11.25pt;margin-top:0;width:62.45pt;height:500.45pt;z-index:-251653120;visibility:visible;mso-wrap-style:square;mso-width-percent:150;mso-height-percent:750;mso-wrap-distance-left:9pt;mso-wrap-distance-top:0;mso-wrap-distance-right:9pt;mso-wrap-distance-bottom:0;mso-position-horizontal:right;mso-position-horizontal-relative:left-margin-area;mso-position-vertical:top;mso-position-vertical-relative:margin;mso-width-percent:150;mso-height-percent:7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" filled="f" stroked="f" strokeweight=".5pt">
                <v:textbox style="layout-flow:vertical;mso-layout-flow-alt:bottom-to-top;mso-fit-shape-to-text:t" inset="0,14.4pt,18pt">
                  <w:txbxContent>
                    <w:p w14:paraId="6F3DF99F" w14:textId="77777777" w:rsidR="00733940" w:rsidRPr="007A2985" w:rsidRDefault="00733940" w:rsidP="004454DF">
                      <w:pPr>
                        <w:pStyle w:val="Title"/>
                        <w:rPr>
                          <w:sz w:val="72"/>
                        </w:rPr>
                      </w:pPr>
                      <w:r w:rsidRPr="007A2985">
                        <w:rPr>
                          <w:sz w:val="72"/>
                        </w:rPr>
                        <w:t>Statement of Minutes</w:t>
                      </w:r>
                    </w:p>
                  </w:txbxContent>
                </v:textbox>
                <w10:wrap anchorx="margin" anchory="margin"/>
              </v:shape>
            </w:pict>
          </mc:Fallback>
        </mc:AlternateContent>
      </w:r>
      <w:r w:rsidR="005A0376">
        <w:rPr>
          <w:rFonts w:ascii="Calibri" w:eastAsia="MS Mincho" w:hAnsi="Calibri" w:cs="Times New Roman"/>
          <w:b/>
          <w:bCs/>
          <w:color w:val="44546A"/>
          <w:sz w:val="28"/>
          <w:szCs w:val="28"/>
        </w:rPr>
        <w:t>M</w:t>
      </w:r>
      <w:r w:rsidR="005D0C54">
        <w:rPr>
          <w:rFonts w:ascii="Calibri" w:eastAsia="MS Mincho" w:hAnsi="Calibri" w:cs="Times New Roman"/>
          <w:b/>
          <w:bCs/>
          <w:color w:val="44546A"/>
          <w:sz w:val="28"/>
          <w:szCs w:val="28"/>
        </w:rPr>
        <w:t>10</w:t>
      </w:r>
      <w:r w:rsidR="005A0376">
        <w:rPr>
          <w:rFonts w:ascii="Calibri" w:eastAsia="MS Mincho" w:hAnsi="Calibri" w:cs="Times New Roman"/>
          <w:b/>
          <w:bCs/>
          <w:color w:val="44546A"/>
          <w:sz w:val="28"/>
          <w:szCs w:val="28"/>
        </w:rPr>
        <w:t xml:space="preserve">: </w:t>
      </w:r>
      <w:r w:rsidR="005D0C54">
        <w:rPr>
          <w:rFonts w:ascii="Calibri" w:eastAsia="MS Mincho" w:hAnsi="Calibri" w:cs="Times New Roman"/>
          <w:b/>
          <w:bCs/>
          <w:color w:val="44546A"/>
          <w:sz w:val="28"/>
          <w:szCs w:val="28"/>
        </w:rPr>
        <w:t>Interactive</w:t>
      </w:r>
      <w:r w:rsidR="00D46E8D">
        <w:rPr>
          <w:rFonts w:ascii="Calibri" w:eastAsia="MS Mincho" w:hAnsi="Calibri" w:cs="Times New Roman"/>
          <w:b/>
          <w:bCs/>
          <w:color w:val="44546A"/>
          <w:sz w:val="28"/>
          <w:szCs w:val="28"/>
        </w:rPr>
        <w:t xml:space="preserve"> </w:t>
      </w:r>
      <w:r w:rsidR="005D0C54">
        <w:rPr>
          <w:rFonts w:ascii="Calibri" w:eastAsia="MS Mincho" w:hAnsi="Calibri" w:cs="Times New Roman"/>
          <w:b/>
          <w:bCs/>
          <w:color w:val="44546A"/>
          <w:sz w:val="28"/>
          <w:szCs w:val="28"/>
        </w:rPr>
        <w:t xml:space="preserve">User </w:t>
      </w:r>
      <w:r w:rsidR="00D46E8D">
        <w:rPr>
          <w:rFonts w:ascii="Calibri" w:eastAsia="MS Mincho" w:hAnsi="Calibri" w:cs="Times New Roman"/>
          <w:b/>
          <w:bCs/>
          <w:color w:val="44546A"/>
          <w:sz w:val="28"/>
          <w:szCs w:val="28"/>
        </w:rPr>
        <w:t xml:space="preserve">Designs and </w:t>
      </w:r>
      <w:r w:rsidR="005D0C54">
        <w:rPr>
          <w:rFonts w:ascii="Calibri" w:eastAsia="MS Mincho" w:hAnsi="Calibri" w:cs="Times New Roman"/>
          <w:b/>
          <w:bCs/>
          <w:color w:val="44546A"/>
          <w:sz w:val="28"/>
          <w:szCs w:val="28"/>
        </w:rPr>
        <w:t>Database UML integration</w:t>
      </w:r>
    </w:p>
    <w:tbl>
      <w:tblPr>
        <w:tblStyle w:val="LayoutTable1"/>
        <w:tblW w:w="5000" w:type="pct"/>
        <w:tblBorders>
          <w:bottom w:val="single" w:sz="4" w:space="0" w:color="9CC2E5"/>
        </w:tblBorders>
        <w:tblLook w:val="04A0" w:firstRow="1" w:lastRow="0" w:firstColumn="1" w:lastColumn="0" w:noHBand="0" w:noVBand="1"/>
        <w:tblDescription w:val="Services performed by and for"/>
      </w:tblPr>
      <w:tblGrid>
        <w:gridCol w:w="3000"/>
        <w:gridCol w:w="2999"/>
        <w:gridCol w:w="2997"/>
      </w:tblGrid>
      <w:tr w:rsidR="004454DF" w:rsidRPr="004454DF" w14:paraId="1622F3DE" w14:textId="77777777" w:rsidTr="004454DF">
        <w:tc>
          <w:tcPr>
            <w:tcW w:w="1667" w:type="pct"/>
            <w:vAlign w:val="bottom"/>
          </w:tcPr>
          <w:p w14:paraId="435BD7F4" w14:textId="77777777" w:rsidR="004454DF" w:rsidRPr="004454DF" w:rsidRDefault="004454DF" w:rsidP="004454DF">
            <w:pPr>
              <w:spacing w:before="80" w:after="60"/>
              <w:ind w:left="0" w:right="0"/>
              <w:rPr>
                <w:rFonts w:ascii="Calibri Light" w:eastAsia="MS Gothic" w:hAnsi="Calibri Light" w:cs="Times New Roman"/>
                <w:color w:val="5B9BD5"/>
              </w:rPr>
            </w:pPr>
            <w:r w:rsidRPr="004454DF">
              <w:rPr>
                <w:rFonts w:ascii="Calibri Light" w:eastAsia="MS Gothic" w:hAnsi="Calibri Light" w:cs="Times New Roman"/>
                <w:color w:val="5B9BD5"/>
              </w:rPr>
              <w:t>Date</w:t>
            </w:r>
          </w:p>
        </w:tc>
        <w:tc>
          <w:tcPr>
            <w:tcW w:w="1667" w:type="pct"/>
            <w:vAlign w:val="bottom"/>
          </w:tcPr>
          <w:p w14:paraId="35789704" w14:textId="4A8E8767" w:rsidR="004454DF" w:rsidRPr="004454DF" w:rsidRDefault="00206FD8" w:rsidP="004454DF">
            <w:pPr>
              <w:spacing w:before="80" w:after="60"/>
              <w:ind w:left="0" w:right="0"/>
              <w:rPr>
                <w:rFonts w:ascii="Calibri Light" w:eastAsia="MS Gothic" w:hAnsi="Calibri Light" w:cs="Times New Roman"/>
                <w:color w:val="5B9BD5"/>
              </w:rPr>
            </w:pPr>
            <w:r>
              <w:rPr>
                <w:rFonts w:ascii="Calibri Light" w:eastAsia="MS Gothic" w:hAnsi="Calibri Light" w:cs="Times New Roman"/>
                <w:color w:val="5B9BD5"/>
              </w:rPr>
              <w:t>Attendee’s</w:t>
            </w:r>
          </w:p>
        </w:tc>
        <w:tc>
          <w:tcPr>
            <w:tcW w:w="1666" w:type="pct"/>
            <w:vAlign w:val="bottom"/>
          </w:tcPr>
          <w:p w14:paraId="6E463317" w14:textId="21FDB87A" w:rsidR="004454DF" w:rsidRPr="004454DF" w:rsidRDefault="004454DF" w:rsidP="004454DF">
            <w:pPr>
              <w:spacing w:before="80" w:after="60"/>
              <w:ind w:left="0" w:right="0"/>
              <w:rPr>
                <w:rFonts w:ascii="Calibri Light" w:eastAsia="MS Gothic" w:hAnsi="Calibri Light" w:cs="Times New Roman"/>
                <w:color w:val="5B9BD5"/>
              </w:rPr>
            </w:pPr>
          </w:p>
        </w:tc>
      </w:tr>
      <w:tr w:rsidR="004454DF" w:rsidRPr="004454DF" w14:paraId="1989CE61" w14:textId="77777777" w:rsidTr="004454DF">
        <w:sdt>
          <w:sdtPr>
            <w:rPr>
              <w:rFonts w:ascii="Calibri" w:eastAsia="MS Mincho" w:hAnsi="Calibri" w:cs="Times New Roman"/>
              <w:color w:val="44546A"/>
            </w:rPr>
            <w:alias w:val="SOW Date"/>
            <w:tag w:val=""/>
            <w:id w:val="20598898"/>
            <w:placeholder>
              <w:docPart w:val="9E9224766C334A3C97953C486471D7E9"/>
            </w:placeholder>
            <w:dataBinding w:prefixMappings="xmlns:ns0='http://schemas.microsoft.com/office/2006/coverPageProps' " w:xpath="/ns0:CoverPageProperties[1]/ns0:PublishDate[1]" w:storeItemID="{55AF091B-3C7A-41E3-B477-F2FDAA23CFDA}"/>
            <w:date w:fullDate="2016-12-02T00:00:00Z">
              <w:dateFormat w:val="MMMM d, yyyy"/>
              <w:lid w:val="en-US"/>
              <w:storeMappedDataAs w:val="dateTime"/>
              <w:calendar w:val="gregorian"/>
            </w:date>
          </w:sdtPr>
          <w:sdtEndPr/>
          <w:sdtContent>
            <w:tc>
              <w:tcPr>
                <w:tcW w:w="1667" w:type="pct"/>
                <w:tcBorders>
                  <w:bottom w:val="single" w:sz="4" w:space="0" w:color="9CC2E5"/>
                </w:tcBorders>
                <w:tcMar>
                  <w:bottom w:w="360" w:type="dxa"/>
                </w:tcMar>
              </w:tcPr>
              <w:p w14:paraId="55F23E86" w14:textId="75A1B844" w:rsidR="004454DF" w:rsidRPr="004454DF" w:rsidRDefault="003C605C" w:rsidP="003C605C">
                <w:pPr>
                  <w:ind w:left="0" w:right="0"/>
                  <w:rPr>
                    <w:rFonts w:ascii="Calibri" w:eastAsia="MS Mincho" w:hAnsi="Calibri" w:cs="Times New Roman"/>
                    <w:color w:val="44546A"/>
                  </w:rPr>
                </w:pPr>
                <w:r>
                  <w:rPr>
                    <w:rFonts w:ascii="Calibri" w:eastAsia="MS Mincho" w:hAnsi="Calibri" w:cs="Times New Roman"/>
                    <w:color w:val="44546A"/>
                    <w:lang w:val="en-US"/>
                  </w:rPr>
                  <w:t>December 2</w:t>
                </w:r>
                <w:r w:rsidR="00206FD8">
                  <w:rPr>
                    <w:rFonts w:ascii="Calibri" w:eastAsia="MS Mincho" w:hAnsi="Calibri" w:cs="Times New Roman"/>
                    <w:color w:val="44546A"/>
                    <w:lang w:val="en-US"/>
                  </w:rPr>
                  <w:t>, 2016</w:t>
                </w:r>
              </w:p>
            </w:tc>
          </w:sdtContent>
        </w:sdt>
        <w:tc>
          <w:tcPr>
            <w:tcW w:w="1667" w:type="pct"/>
            <w:tcBorders>
              <w:bottom w:val="single" w:sz="4" w:space="0" w:color="9CC2E5"/>
            </w:tcBorders>
            <w:tcMar>
              <w:bottom w:w="360" w:type="dxa"/>
            </w:tcMar>
          </w:tcPr>
          <w:p w14:paraId="49558155" w14:textId="6397D61A" w:rsidR="004454DF" w:rsidRDefault="00206FD8" w:rsidP="004454DF">
            <w:pPr>
              <w:ind w:left="0" w:right="0"/>
              <w:rPr>
                <w:rFonts w:ascii="Calibri" w:eastAsia="MS Mincho" w:hAnsi="Calibri" w:cs="Times New Roman"/>
                <w:color w:val="44546A"/>
              </w:rPr>
            </w:pPr>
            <w:r>
              <w:rPr>
                <w:rFonts w:ascii="Calibri" w:eastAsia="MS Mincho" w:hAnsi="Calibri" w:cs="Times New Roman"/>
                <w:color w:val="44546A"/>
              </w:rPr>
              <w:t>Mark Perry</w:t>
            </w:r>
          </w:p>
          <w:p w14:paraId="7DD56511" w14:textId="45D885F6" w:rsidR="00206FD8" w:rsidRPr="004454DF" w:rsidRDefault="00206FD8" w:rsidP="004454DF">
            <w:pPr>
              <w:ind w:left="0" w:right="0"/>
              <w:rPr>
                <w:rFonts w:ascii="Calibri" w:eastAsia="MS Mincho" w:hAnsi="Calibri" w:cs="Times New Roman"/>
                <w:color w:val="44546A"/>
              </w:rPr>
            </w:pPr>
            <w:r w:rsidRPr="00206FD8">
              <w:rPr>
                <w:rFonts w:ascii="Calibri" w:eastAsia="MS Mincho" w:hAnsi="Calibri" w:cs="Times New Roman"/>
                <w:color w:val="44546A"/>
              </w:rPr>
              <w:t>Kieron McAuley-Kinchin</w:t>
            </w:r>
          </w:p>
          <w:p w14:paraId="704F6DDF" w14:textId="785ADEDB" w:rsidR="004454DF" w:rsidRPr="004454DF" w:rsidRDefault="00206FD8" w:rsidP="00196A74">
            <w:pPr>
              <w:ind w:left="0" w:right="0"/>
              <w:rPr>
                <w:rFonts w:ascii="Calibri" w:eastAsia="MS Mincho" w:hAnsi="Calibri" w:cs="Times New Roman"/>
                <w:color w:val="44546A"/>
              </w:rPr>
            </w:pPr>
            <w:r w:rsidRPr="00206FD8">
              <w:rPr>
                <w:rFonts w:ascii="Calibri" w:eastAsia="MS Mincho" w:hAnsi="Calibri" w:cs="Times New Roman"/>
                <w:color w:val="44546A"/>
              </w:rPr>
              <w:t>Samuel Morris</w:t>
            </w:r>
          </w:p>
        </w:tc>
        <w:tc>
          <w:tcPr>
            <w:tcW w:w="1666" w:type="pct"/>
            <w:tcBorders>
              <w:bottom w:val="single" w:sz="4" w:space="0" w:color="9CC2E5"/>
            </w:tcBorders>
            <w:tcMar>
              <w:bottom w:w="360" w:type="dxa"/>
            </w:tcMar>
          </w:tcPr>
          <w:p w14:paraId="3123DBCA" w14:textId="3B86A8EC" w:rsidR="00206FD8" w:rsidRPr="004454DF" w:rsidRDefault="00206FD8" w:rsidP="004454DF">
            <w:pPr>
              <w:ind w:left="0" w:right="0"/>
              <w:rPr>
                <w:rFonts w:ascii="Calibri" w:eastAsia="MS Mincho" w:hAnsi="Calibri" w:cs="Times New Roman"/>
                <w:color w:val="44546A"/>
              </w:rPr>
            </w:pPr>
            <w:r w:rsidRPr="00206FD8">
              <w:rPr>
                <w:rFonts w:ascii="Calibri" w:eastAsia="MS Mincho" w:hAnsi="Calibri" w:cs="Times New Roman"/>
                <w:color w:val="44546A"/>
              </w:rPr>
              <w:t>Ismail Abdi</w:t>
            </w:r>
          </w:p>
          <w:p w14:paraId="0178FCE0" w14:textId="07215D39" w:rsidR="004454DF" w:rsidRPr="004454DF" w:rsidRDefault="00206FD8" w:rsidP="00196A74">
            <w:pPr>
              <w:ind w:left="0" w:right="0"/>
              <w:rPr>
                <w:rFonts w:ascii="Calibri" w:eastAsia="MS Mincho" w:hAnsi="Calibri" w:cs="Times New Roman"/>
                <w:color w:val="44546A"/>
              </w:rPr>
            </w:pPr>
            <w:r w:rsidRPr="00206FD8">
              <w:rPr>
                <w:rFonts w:ascii="Calibri" w:eastAsia="MS Mincho" w:hAnsi="Calibri" w:cs="Times New Roman"/>
                <w:color w:val="44546A"/>
              </w:rPr>
              <w:t>Patrick Davey</w:t>
            </w:r>
          </w:p>
        </w:tc>
        <w:bookmarkStart w:id="0" w:name="_GoBack"/>
        <w:bookmarkEnd w:id="0"/>
      </w:tr>
    </w:tbl>
    <w:tbl>
      <w:tblPr>
        <w:tblStyle w:val="TipTable1"/>
        <w:tblW w:w="5014" w:type="pct"/>
        <w:shd w:val="clear" w:color="auto" w:fill="E7E6E6"/>
        <w:tblCellMar>
          <w:top w:w="0" w:type="dxa"/>
        </w:tblCellMar>
        <w:tblLook w:val="04A0" w:firstRow="1" w:lastRow="0" w:firstColumn="1" w:lastColumn="0" w:noHBand="0" w:noVBand="1"/>
        <w:tblDescription w:val="Services performed by and for"/>
      </w:tblPr>
      <w:tblGrid>
        <w:gridCol w:w="622"/>
        <w:gridCol w:w="8399"/>
      </w:tblGrid>
      <w:tr w:rsidR="004454DF" w:rsidRPr="004454DF" w14:paraId="71998546" w14:textId="77777777" w:rsidTr="004454DF">
        <w:tc>
          <w:tcPr>
            <w:cnfStyle w:val="001000000000" w:firstRow="0" w:lastRow="0" w:firstColumn="1" w:lastColumn="0" w:oddVBand="0" w:evenVBand="0" w:oddHBand="0" w:evenHBand="0" w:firstRowFirstColumn="0" w:firstRowLastColumn="0" w:lastRowFirstColumn="0" w:lastRowLastColumn="0"/>
            <w:tcW w:w="345" w:type="pct"/>
            <w:shd w:val="clear" w:color="auto" w:fill="E7E6E6"/>
          </w:tcPr>
          <w:p w14:paraId="56BF3123" w14:textId="77777777" w:rsidR="004454DF" w:rsidRPr="004454DF" w:rsidRDefault="004454DF" w:rsidP="004454DF">
            <w:pPr>
              <w:spacing w:before="160" w:after="160"/>
              <w:rPr>
                <w:rFonts w:ascii="Calibri" w:eastAsia="MS Mincho" w:hAnsi="Calibri" w:cs="Times New Roman"/>
                <w:u w:val="double"/>
              </w:rPr>
            </w:pPr>
            <w:r w:rsidRPr="004454DF">
              <w:rPr>
                <w:rFonts w:ascii="Calibri" w:eastAsia="MS Mincho" w:hAnsi="Calibri" w:cs="Times New Roman"/>
                <w:noProof/>
                <w:lang w:eastAsia="en-GB"/>
              </w:rPr>
              <mc:AlternateContent>
                <mc:Choice Requires="wpg">
                  <w:drawing>
                    <wp:inline distT="0" distB="0" distL="0" distR="0" wp14:anchorId="5BFB6250" wp14:editId="55F77060">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rgbClr val="5B9BD5"/>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mv="urn:schemas-microsoft-com:mac:vml" xmlns:mo="http://schemas.microsoft.com/office/mac/office/2008/main">
                  <w:pict>
                    <v:group w14:anchorId="61A1975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DqL/KU0FAABBEQAADgAAAAAAAAAAAAAAAAAuAgAAZHJzL2Uy&#10;b0RvYy54bWxQSwECLQAUAAYACAAAACEA+AwpmdgAAAADAQAADwAAAAAAAAAAAAAAAACnBwAAZHJz&#10;L2Rvd25yZXYueG1sUEsFBgAAAAAEAAQA8wAAAKwIAAAAAA==&#10;">
                      <v:oval id="Oval 1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" fillcolor="#5b9bd5"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7E6E6"/>
          </w:tcPr>
          <w:p w14:paraId="7FCCDF25" w14:textId="038349BB" w:rsidR="004454DF" w:rsidRPr="004454DF" w:rsidRDefault="004454DF" w:rsidP="00093A82">
            <w:pPr>
              <w:spacing w:before="160" w:after="160" w:line="264" w:lineRule="auto"/>
              <w:ind w:right="576"/>
              <w:jc w:val="both"/>
              <w:cnfStyle w:val="000000000000" w:firstRow="0" w:lastRow="0" w:firstColumn="0" w:lastColumn="0" w:oddVBand="0" w:evenVBand="0" w:oddHBand="0" w:evenHBand="0" w:firstRowFirstColumn="0" w:firstRowLastColumn="0" w:lastRowFirstColumn="0" w:lastRowLastColumn="0"/>
              <w:rPr>
                <w:rFonts w:ascii="Calibri Light" w:eastAsia="MS Gothic" w:hAnsi="Calibri Light" w:cs="Times New Roman"/>
                <w:i/>
                <w:iCs/>
                <w:szCs w:val="16"/>
              </w:rPr>
            </w:pPr>
            <w:r w:rsidRPr="004454DF">
              <w:rPr>
                <w:rFonts w:ascii="Calibri Light" w:eastAsia="MS Gothic" w:hAnsi="Calibri Light" w:cs="Times New Roman"/>
                <w:i/>
                <w:iCs/>
                <w:szCs w:val="16"/>
              </w:rPr>
              <w:t xml:space="preserve">This document contains minutes from the meeting noted at the top of the document. This meeting has been abbreviated so that it is quick for </w:t>
            </w:r>
            <w:r w:rsidR="00DF57FB">
              <w:rPr>
                <w:rFonts w:ascii="Calibri Light" w:eastAsia="MS Gothic" w:hAnsi="Calibri Light" w:cs="Times New Roman"/>
                <w:i/>
                <w:iCs/>
                <w:szCs w:val="16"/>
              </w:rPr>
              <w:t>all involved</w:t>
            </w:r>
            <w:r w:rsidRPr="004454DF">
              <w:rPr>
                <w:rFonts w:ascii="Calibri Light" w:eastAsia="MS Gothic" w:hAnsi="Calibri Light" w:cs="Times New Roman"/>
                <w:i/>
                <w:iCs/>
                <w:szCs w:val="16"/>
              </w:rPr>
              <w:t xml:space="preserve"> to find out what has been agreed and any changes to previous documentation (I.e. times and dates). Any reference numbers (i.e. [1.3]) will refer to sections in the accompanied agenda document for this meeting. </w:t>
            </w:r>
            <w:r w:rsidR="00AE2A1D">
              <w:rPr>
                <w:rFonts w:ascii="Calibri Light" w:eastAsia="MS Gothic" w:hAnsi="Calibri Light" w:cs="Times New Roman"/>
                <w:i/>
                <w:iCs/>
                <w:szCs w:val="16"/>
              </w:rPr>
              <w:t xml:space="preserve">Name abbreviations </w:t>
            </w:r>
            <w:r w:rsidR="00DF57FB">
              <w:rPr>
                <w:rFonts w:ascii="Calibri Light" w:eastAsia="MS Gothic" w:hAnsi="Calibri Light" w:cs="Times New Roman"/>
                <w:i/>
                <w:iCs/>
                <w:szCs w:val="16"/>
              </w:rPr>
              <w:t>may</w:t>
            </w:r>
            <w:r w:rsidR="00AE2A1D">
              <w:rPr>
                <w:rFonts w:ascii="Calibri Light" w:eastAsia="MS Gothic" w:hAnsi="Calibri Light" w:cs="Times New Roman"/>
                <w:i/>
                <w:iCs/>
                <w:szCs w:val="16"/>
              </w:rPr>
              <w:t xml:space="preserve"> be used in this document and </w:t>
            </w:r>
            <w:r w:rsidR="00DF57FB">
              <w:rPr>
                <w:rFonts w:ascii="Calibri Light" w:eastAsia="MS Gothic" w:hAnsi="Calibri Light" w:cs="Times New Roman"/>
                <w:i/>
                <w:iCs/>
                <w:szCs w:val="16"/>
              </w:rPr>
              <w:t>a</w:t>
            </w:r>
            <w:r w:rsidR="00AE2A1D">
              <w:rPr>
                <w:rFonts w:ascii="Calibri Light" w:eastAsia="MS Gothic" w:hAnsi="Calibri Light" w:cs="Times New Roman"/>
                <w:i/>
                <w:iCs/>
                <w:szCs w:val="16"/>
              </w:rPr>
              <w:t xml:space="preserve"> key to this can be found at the bottom of the document.</w:t>
            </w:r>
          </w:p>
        </w:tc>
      </w:tr>
    </w:tbl>
    <w:p w14:paraId="299AD1EE" w14:textId="77777777" w:rsidR="004454DF" w:rsidRPr="004454DF" w:rsidRDefault="004454DF" w:rsidP="004454DF">
      <w:pPr>
        <w:spacing w:after="0"/>
        <w:rPr>
          <w:rFonts w:ascii="Calibri" w:eastAsia="MS Mincho" w:hAnsi="Calibri" w:cs="Times New Roman"/>
          <w:color w:val="44546A"/>
        </w:rPr>
      </w:pPr>
    </w:p>
    <w:p w14:paraId="2A3B8D85" w14:textId="2ED76B20" w:rsidR="00FC64A7" w:rsidRDefault="00FC64A7" w:rsidP="00FC64A7">
      <w:pPr>
        <w:pStyle w:val="ListParagraph"/>
        <w:numPr>
          <w:ilvl w:val="0"/>
          <w:numId w:val="6"/>
        </w:numPr>
        <w:jc w:val="both"/>
        <w:rPr>
          <w:rFonts w:ascii="Calibri" w:eastAsia="MS Mincho" w:hAnsi="Calibri" w:cs="Times New Roman"/>
          <w:color w:val="44546A"/>
        </w:rPr>
      </w:pPr>
      <w:r>
        <w:rPr>
          <w:rFonts w:ascii="Calibri" w:eastAsia="MS Mincho" w:hAnsi="Calibri" w:cs="Times New Roman"/>
          <w:color w:val="44546A"/>
        </w:rPr>
        <w:t>Introductions were made and spoke briefly about how the project is going.</w:t>
      </w:r>
    </w:p>
    <w:p w14:paraId="19358810" w14:textId="77777777" w:rsidR="00FC64A7" w:rsidRPr="00FC64A7" w:rsidRDefault="00FC64A7" w:rsidP="00FC64A7">
      <w:pPr>
        <w:pStyle w:val="ListParagraph"/>
        <w:ind w:left="360"/>
        <w:jc w:val="both"/>
        <w:rPr>
          <w:rFonts w:ascii="Calibri" w:eastAsia="MS Mincho" w:hAnsi="Calibri" w:cs="Times New Roman"/>
          <w:color w:val="44546A"/>
          <w:sz w:val="8"/>
        </w:rPr>
      </w:pPr>
    </w:p>
    <w:p w14:paraId="47056640" w14:textId="37E30732" w:rsidR="0072620E" w:rsidRPr="0072620E" w:rsidRDefault="00291118" w:rsidP="0072620E">
      <w:pPr>
        <w:pStyle w:val="ListParagraph"/>
        <w:numPr>
          <w:ilvl w:val="0"/>
          <w:numId w:val="6"/>
        </w:numPr>
        <w:jc w:val="both"/>
        <w:rPr>
          <w:rFonts w:ascii="Calibri" w:eastAsia="MS Mincho" w:hAnsi="Calibri" w:cs="Times New Roman"/>
          <w:color w:val="44546A"/>
        </w:rPr>
      </w:pPr>
      <w:r>
        <w:t>MP mentioned that it is time for the group to move on from the design stage onto the coding and testing stage. He stated that we should focus more on the coding part of the task and that we should also start planning for meetings over the holidays as over the month it would be hard for the group to get a hold of each other and to be able to get updates on the task.</w:t>
      </w:r>
    </w:p>
    <w:p w14:paraId="505CFF60" w14:textId="1AE7BB9A" w:rsidR="008D2EB3" w:rsidRDefault="0072620E" w:rsidP="0034081A">
      <w:pPr>
        <w:spacing w:after="0"/>
        <w:jc w:val="center"/>
        <w:rPr>
          <w:rFonts w:ascii="Calibri" w:eastAsia="MS Mincho" w:hAnsi="Calibri" w:cs="Times New Roman"/>
          <w:color w:val="00B050"/>
        </w:rPr>
      </w:pPr>
      <w:r w:rsidRPr="00E95447">
        <w:rPr>
          <w:rFonts w:ascii="Calibri" w:eastAsia="MS Mincho" w:hAnsi="Calibri" w:cs="Times New Roman"/>
          <w:b/>
          <w:color w:val="00B050"/>
        </w:rPr>
        <w:t>ACTION:</w:t>
      </w:r>
      <w:r w:rsidRPr="00E95447">
        <w:rPr>
          <w:rFonts w:ascii="Calibri" w:eastAsia="MS Mincho" w:hAnsi="Calibri" w:cs="Times New Roman"/>
          <w:color w:val="00B050"/>
        </w:rPr>
        <w:t xml:space="preserve"> </w:t>
      </w:r>
      <w:r w:rsidR="0034081A">
        <w:rPr>
          <w:rFonts w:ascii="Calibri" w:eastAsia="MS Mincho" w:hAnsi="Calibri" w:cs="Times New Roman"/>
          <w:color w:val="00B050"/>
        </w:rPr>
        <w:t>Produce functional code for the different segments of the application.</w:t>
      </w:r>
    </w:p>
    <w:p w14:paraId="1D05D37A" w14:textId="77777777" w:rsidR="0034081A" w:rsidRPr="0072620E" w:rsidRDefault="0034081A" w:rsidP="0034081A">
      <w:pPr>
        <w:spacing w:after="0"/>
        <w:jc w:val="center"/>
        <w:rPr>
          <w:rFonts w:ascii="Calibri" w:eastAsia="MS Mincho" w:hAnsi="Calibri" w:cs="Times New Roman"/>
          <w:color w:val="00B050"/>
        </w:rPr>
      </w:pPr>
    </w:p>
    <w:p w14:paraId="368CC328" w14:textId="5B971BB7" w:rsidR="00291118" w:rsidRDefault="00291118" w:rsidP="00291118">
      <w:pPr>
        <w:pStyle w:val="ListParagraph"/>
        <w:numPr>
          <w:ilvl w:val="0"/>
          <w:numId w:val="6"/>
        </w:numPr>
        <w:spacing w:after="0"/>
      </w:pPr>
      <w:r>
        <w:t>KM demonstrated his flash design of the application during the meeting, showing how the application would look and work when being used by a user. This helped give the group a more rounded and final idea of how the application would look and feel and how the users would be able to interact with it. MP stated that more filters should be added in for the activities and also being able to reset and delete certain activities from your results.</w:t>
      </w:r>
    </w:p>
    <w:p w14:paraId="342788EA" w14:textId="77777777" w:rsidR="00291118" w:rsidRDefault="00291118" w:rsidP="00291118">
      <w:pPr>
        <w:spacing w:after="0"/>
      </w:pPr>
    </w:p>
    <w:p w14:paraId="71A7FBCC" w14:textId="2CFF2F80" w:rsidR="008D2EB3" w:rsidRDefault="00291118" w:rsidP="00291118">
      <w:pPr>
        <w:pStyle w:val="ListParagraph"/>
        <w:numPr>
          <w:ilvl w:val="0"/>
          <w:numId w:val="6"/>
        </w:numPr>
        <w:spacing w:after="0"/>
      </w:pPr>
      <w:r>
        <w:t>SM showed a UML sequence diagram which stated how the application would work and how each segment would relate to one another. MP said that the sequence would be very beneficial in ensuring the group members would know how the application would work and how everything would correlate to each other. MP stated that the diagram should be completed and show how any external implementations such as an API wo</w:t>
      </w:r>
      <w:r w:rsidR="00564C5B">
        <w:t>uld work within the application.</w:t>
      </w:r>
    </w:p>
    <w:p w14:paraId="5FC179F5" w14:textId="77777777" w:rsidR="00291118" w:rsidRDefault="00291118" w:rsidP="00291118">
      <w:pPr>
        <w:spacing w:after="0"/>
      </w:pPr>
    </w:p>
    <w:p w14:paraId="2D0BBE35" w14:textId="66D1CDEA" w:rsidR="00291118" w:rsidRPr="00564C5B" w:rsidRDefault="00291118" w:rsidP="00564C5B">
      <w:pPr>
        <w:pStyle w:val="ListParagraph"/>
        <w:numPr>
          <w:ilvl w:val="0"/>
          <w:numId w:val="6"/>
        </w:numPr>
        <w:spacing w:after="0"/>
      </w:pPr>
      <w:r>
        <w:t xml:space="preserve">MP stated that we need to start working on our reports, and that we need to start </w:t>
      </w:r>
      <w:r w:rsidR="00564C5B">
        <w:t>making sure we start making notes on our contributions and what we need to be doing. He also added on that we need to focus on what we will be doing from the start of the next term as we will be starting on the back end parts of the application.</w:t>
      </w:r>
    </w:p>
    <w:p w14:paraId="10C9E7F4" w14:textId="54CE1DE3" w:rsidR="00876989" w:rsidRDefault="00E95447" w:rsidP="008D2EB3">
      <w:pPr>
        <w:jc w:val="center"/>
        <w:rPr>
          <w:rFonts w:ascii="Calibri" w:eastAsia="MS Mincho" w:hAnsi="Calibri" w:cs="Times New Roman"/>
          <w:color w:val="00B050"/>
        </w:rPr>
      </w:pPr>
      <w:r w:rsidRPr="00E95447">
        <w:rPr>
          <w:rFonts w:ascii="Calibri" w:eastAsia="MS Mincho" w:hAnsi="Calibri" w:cs="Times New Roman"/>
          <w:b/>
          <w:color w:val="00B050"/>
        </w:rPr>
        <w:lastRenderedPageBreak/>
        <w:t>ACTION:</w:t>
      </w:r>
      <w:r w:rsidRPr="00E95447">
        <w:rPr>
          <w:rFonts w:ascii="Calibri" w:eastAsia="MS Mincho" w:hAnsi="Calibri" w:cs="Times New Roman"/>
          <w:color w:val="00B050"/>
        </w:rPr>
        <w:t xml:space="preserve"> </w:t>
      </w:r>
      <w:r w:rsidR="0034081A">
        <w:rPr>
          <w:rFonts w:ascii="Calibri" w:eastAsia="MS Mincho" w:hAnsi="Calibri" w:cs="Times New Roman"/>
          <w:color w:val="00B050"/>
        </w:rPr>
        <w:t>To show how an API would work in the application</w:t>
      </w:r>
      <w:r w:rsidR="00291118">
        <w:rPr>
          <w:rFonts w:ascii="Calibri" w:eastAsia="MS Mincho" w:hAnsi="Calibri" w:cs="Times New Roman"/>
          <w:color w:val="00B050"/>
        </w:rPr>
        <w:t>, and upload code onto github</w:t>
      </w:r>
      <w:r w:rsidR="00564C5B">
        <w:rPr>
          <w:rFonts w:ascii="Calibri" w:eastAsia="MS Mincho" w:hAnsi="Calibri" w:cs="Times New Roman"/>
          <w:color w:val="00B050"/>
        </w:rPr>
        <w:t>.</w:t>
      </w:r>
    </w:p>
    <w:p w14:paraId="6B65AA97" w14:textId="10614016" w:rsidR="005A0376" w:rsidRDefault="005A0376" w:rsidP="005A0376">
      <w:pPr>
        <w:pStyle w:val="ListParagraph"/>
        <w:numPr>
          <w:ilvl w:val="0"/>
          <w:numId w:val="6"/>
        </w:numPr>
        <w:jc w:val="both"/>
        <w:rPr>
          <w:rFonts w:ascii="Calibri" w:eastAsia="MS Mincho" w:hAnsi="Calibri" w:cs="Times New Roman"/>
          <w:color w:val="44546A"/>
        </w:rPr>
      </w:pPr>
      <w:r>
        <w:rPr>
          <w:rFonts w:ascii="Calibri" w:eastAsia="MS Mincho" w:hAnsi="Calibri" w:cs="Times New Roman"/>
          <w:color w:val="44546A"/>
        </w:rPr>
        <w:t xml:space="preserve">Conclusion – Next meeting will be on the </w:t>
      </w:r>
      <w:r w:rsidR="0034081A">
        <w:rPr>
          <w:rFonts w:ascii="Calibri" w:eastAsia="MS Mincho" w:hAnsi="Calibri" w:cs="Times New Roman"/>
          <w:color w:val="44546A"/>
        </w:rPr>
        <w:t>9</w:t>
      </w:r>
      <w:r>
        <w:rPr>
          <w:rFonts w:ascii="Calibri" w:eastAsia="MS Mincho" w:hAnsi="Calibri" w:cs="Times New Roman"/>
          <w:color w:val="44546A"/>
          <w:vertAlign w:val="superscript"/>
        </w:rPr>
        <w:t xml:space="preserve">th </w:t>
      </w:r>
      <w:r w:rsidR="00291118">
        <w:rPr>
          <w:rFonts w:ascii="Calibri" w:eastAsia="MS Mincho" w:hAnsi="Calibri" w:cs="Times New Roman"/>
          <w:color w:val="44546A"/>
        </w:rPr>
        <w:t>Dec</w:t>
      </w:r>
      <w:r>
        <w:rPr>
          <w:rFonts w:ascii="Calibri" w:eastAsia="MS Mincho" w:hAnsi="Calibri" w:cs="Times New Roman"/>
          <w:color w:val="44546A"/>
        </w:rPr>
        <w:t xml:space="preserve"> 2016.</w:t>
      </w:r>
    </w:p>
    <w:p w14:paraId="5DE84AB7" w14:textId="5B3A006B" w:rsidR="005A0376" w:rsidRDefault="005A0376" w:rsidP="005A0376">
      <w:pPr>
        <w:rPr>
          <w:rFonts w:ascii="Calibri" w:eastAsia="MS Mincho" w:hAnsi="Calibri" w:cs="Times New Roman"/>
          <w:color w:val="00B050"/>
        </w:rPr>
      </w:pPr>
    </w:p>
    <w:p w14:paraId="42037767" w14:textId="5F789D94" w:rsidR="008D2EB3" w:rsidRDefault="00FC64A7" w:rsidP="005A0376">
      <w:pPr>
        <w:pStyle w:val="Name"/>
        <w:rPr>
          <w:color w:val="auto"/>
        </w:rPr>
      </w:pPr>
      <w:r w:rsidRPr="005A0376">
        <w:rPr>
          <w:color w:val="auto"/>
        </w:rPr>
        <w:t>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493"/>
      </w:tblGrid>
      <w:tr w:rsidR="005A0376" w14:paraId="7555CB36" w14:textId="77777777" w:rsidTr="005A0376">
        <w:tc>
          <w:tcPr>
            <w:tcW w:w="4493" w:type="dxa"/>
          </w:tcPr>
          <w:p w14:paraId="04A4C16A" w14:textId="77777777" w:rsidR="005A0376" w:rsidRDefault="005A0376" w:rsidP="005A0376">
            <w:r>
              <w:t>MP – Mark Perry</w:t>
            </w:r>
          </w:p>
          <w:p w14:paraId="3F9CA220" w14:textId="77777777" w:rsidR="005A0376" w:rsidRDefault="005A0376" w:rsidP="005A0376">
            <w:r>
              <w:t xml:space="preserve">KM – </w:t>
            </w:r>
            <w:r w:rsidRPr="00FC64A7">
              <w:t>Kieron McAuley-Kinchin</w:t>
            </w:r>
          </w:p>
          <w:p w14:paraId="77047C50" w14:textId="77777777" w:rsidR="005A0376" w:rsidRDefault="005A0376" w:rsidP="005A0376">
            <w:r>
              <w:t>SM – Samuel Morris</w:t>
            </w:r>
          </w:p>
          <w:p w14:paraId="40D70BD3" w14:textId="30859DB1" w:rsidR="005A0376" w:rsidRDefault="005A0376" w:rsidP="005A0376">
            <w:r>
              <w:t>ME – Mohamed El-Mesfioui</w:t>
            </w:r>
          </w:p>
        </w:tc>
        <w:tc>
          <w:tcPr>
            <w:tcW w:w="4493" w:type="dxa"/>
          </w:tcPr>
          <w:p w14:paraId="6477A27F" w14:textId="77777777" w:rsidR="005A0376" w:rsidRDefault="005A0376" w:rsidP="005A0376">
            <w:r>
              <w:t>IA – Ismail Abdi</w:t>
            </w:r>
          </w:p>
          <w:p w14:paraId="5CA1CEB5" w14:textId="77777777" w:rsidR="005A0376" w:rsidRDefault="005A0376" w:rsidP="005A0376">
            <w:r>
              <w:t>PD – Patrick Davey</w:t>
            </w:r>
          </w:p>
          <w:p w14:paraId="4683D729" w14:textId="77777777" w:rsidR="005A0376" w:rsidRPr="00FC64A7" w:rsidRDefault="005A0376" w:rsidP="005A0376">
            <w:r>
              <w:t xml:space="preserve">UML – </w:t>
            </w:r>
            <w:r w:rsidRPr="005A0376">
              <w:t>Unified Modelling Language</w:t>
            </w:r>
          </w:p>
          <w:p w14:paraId="14ED795E" w14:textId="77777777" w:rsidR="005A0376" w:rsidRDefault="005A0376" w:rsidP="005A0376"/>
        </w:tc>
      </w:tr>
    </w:tbl>
    <w:p w14:paraId="314223CA" w14:textId="77777777" w:rsidR="005A0376" w:rsidRPr="005A0376" w:rsidRDefault="005A0376" w:rsidP="005A0376"/>
    <w:p w14:paraId="7AF70AB3" w14:textId="79AB337C" w:rsidR="005A0376" w:rsidRDefault="005A0376">
      <w:pPr>
        <w:spacing w:after="0"/>
      </w:pPr>
    </w:p>
    <w:p w14:paraId="2DFEC763" w14:textId="77777777" w:rsidR="0034081A" w:rsidRDefault="0034081A">
      <w:pPr>
        <w:spacing w:after="0"/>
      </w:pPr>
    </w:p>
    <w:p w14:paraId="1F6FA3A3" w14:textId="77777777" w:rsidR="0034081A" w:rsidRDefault="0034081A">
      <w:pPr>
        <w:spacing w:after="0"/>
      </w:pPr>
    </w:p>
    <w:p w14:paraId="18E57464" w14:textId="77777777" w:rsidR="0034081A" w:rsidRDefault="0034081A">
      <w:pPr>
        <w:spacing w:after="0"/>
      </w:pPr>
    </w:p>
    <w:p w14:paraId="35AEE171" w14:textId="77777777" w:rsidR="0034081A" w:rsidRDefault="0034081A">
      <w:pPr>
        <w:spacing w:after="0"/>
      </w:pPr>
    </w:p>
    <w:p w14:paraId="7C4C91ED" w14:textId="77777777" w:rsidR="0034081A" w:rsidRDefault="0034081A">
      <w:pPr>
        <w:spacing w:after="0"/>
      </w:pPr>
    </w:p>
    <w:p w14:paraId="4714B406" w14:textId="77777777" w:rsidR="0034081A" w:rsidRDefault="0034081A">
      <w:pPr>
        <w:spacing w:after="0"/>
      </w:pPr>
    </w:p>
    <w:p w14:paraId="004B230D" w14:textId="5D8C472B" w:rsidR="0034081A" w:rsidRPr="00FC64A7" w:rsidRDefault="0034081A">
      <w:pPr>
        <w:spacing w:after="0"/>
      </w:pPr>
    </w:p>
    <w:sectPr w:rsidR="0034081A" w:rsidRPr="00FC64A7" w:rsidSect="00093A82">
      <w:footerReference w:type="default" r:id="rId11"/>
      <w:pgSz w:w="12240" w:h="15840" w:code="1"/>
      <w:pgMar w:top="1077" w:right="1225" w:bottom="1418" w:left="20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7E65C" w14:textId="77777777" w:rsidR="00026A29" w:rsidRDefault="00026A29">
      <w:pPr>
        <w:spacing w:after="0" w:line="240" w:lineRule="auto"/>
      </w:pPr>
      <w:r>
        <w:separator/>
      </w:r>
    </w:p>
  </w:endnote>
  <w:endnote w:type="continuationSeparator" w:id="0">
    <w:p w14:paraId="688ECF3C" w14:textId="77777777" w:rsidR="00026A29" w:rsidRDefault="00026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6E604" w14:textId="77777777" w:rsidR="00733940" w:rsidRDefault="00733940">
    <w:pPr>
      <w:pStyle w:val="Footer"/>
    </w:pPr>
    <w:r>
      <w:rPr>
        <w:noProof/>
        <w:lang w:eastAsia="en-GB"/>
      </w:rPr>
      <mc:AlternateContent>
        <mc:Choice Requires="wps">
          <w:drawing>
            <wp:anchor distT="0" distB="0" distL="114300" distR="114300" simplePos="0" relativeHeight="251659264" behindDoc="0" locked="0" layoutInCell="1" allowOverlap="1" wp14:anchorId="0F95E1EE" wp14:editId="04092E3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7827"/>
                            <w:gridCol w:w="1159"/>
                          </w:tblGrid>
                          <w:tr w:rsidR="00733940" w14:paraId="4BB731C9" w14:textId="77777777" w:rsidTr="004454DF">
                            <w:tc>
                              <w:tcPr>
                                <w:tcW w:w="4355" w:type="pct"/>
                                <w:tcBorders>
                                  <w:top w:val="single" w:sz="2" w:space="0" w:color="5B9BD5"/>
                                </w:tcBorders>
                              </w:tcPr>
                              <w:p w14:paraId="1317D236" w14:textId="65A835C8" w:rsidR="00733940" w:rsidRDefault="00A74C94" w:rsidP="00A74C94">
                                <w:pPr>
                                  <w:pStyle w:val="Footer"/>
                                </w:pPr>
                                <w:r>
                                  <w:t>Statement of Minutes</w:t>
                                </w:r>
                                <w:r w:rsidR="00D46E8D">
                                  <w:t xml:space="preserve"> from Tutor Meeting</w:t>
                                </w:r>
                                <w:r w:rsidR="00733940">
                                  <w:t xml:space="preserve"> </w:t>
                                </w:r>
                                <w:sdt>
                                  <w:sdtPr>
                                    <w:alias w:val="SOW Date"/>
                                    <w:tag w:val=""/>
                                    <w:id w:val="-1882771180"/>
                                    <w:placeholder>
                                      <w:docPart w:val="C3438AD125024A6CBEA8BC146DDFC7FB"/>
                                    </w:placeholder>
                                    <w:dataBinding w:prefixMappings="xmlns:ns0='http://schemas.microsoft.com/office/2006/coverPageProps' " w:xpath="/ns0:CoverPageProperties[1]/ns0:PublishDate[1]" w:storeItemID="{55AF091B-3C7A-41E3-B477-F2FDAA23CFDA}"/>
                                    <w:date w:fullDate="2016-12-02T00:00:00Z">
                                      <w:dateFormat w:val="MMMM d, yyyy"/>
                                      <w:lid w:val="en-US"/>
                                      <w:storeMappedDataAs w:val="dateTime"/>
                                      <w:calendar w:val="gregorian"/>
                                    </w:date>
                                  </w:sdtPr>
                                  <w:sdtEndPr/>
                                  <w:sdtContent>
                                    <w:r w:rsidR="003C605C">
                                      <w:rPr>
                                        <w:lang w:val="en-US"/>
                                      </w:rPr>
                                      <w:t>December 2, 2016</w:t>
                                    </w:r>
                                  </w:sdtContent>
                                </w:sdt>
                              </w:p>
                            </w:tc>
                            <w:tc>
                              <w:tcPr>
                                <w:tcW w:w="645" w:type="pct"/>
                                <w:tcBorders>
                                  <w:top w:val="single" w:sz="2" w:space="0" w:color="5B9BD5"/>
                                </w:tcBorders>
                              </w:tcPr>
                              <w:p w14:paraId="13E823EF" w14:textId="4C76B1C2" w:rsidR="00733940" w:rsidRDefault="00733940">
                                <w:pPr>
                                  <w:pStyle w:val="Footer"/>
                                  <w:jc w:val="right"/>
                                </w:pPr>
                                <w:r>
                                  <w:fldChar w:fldCharType="begin"/>
                                </w:r>
                                <w:r>
                                  <w:instrText xml:space="preserve"> PAGE   \* MERGEFORMAT </w:instrText>
                                </w:r>
                                <w:r>
                                  <w:fldChar w:fldCharType="separate"/>
                                </w:r>
                                <w:r w:rsidR="005D0C54">
                                  <w:rPr>
                                    <w:noProof/>
                                  </w:rPr>
                                  <w:t>1</w:t>
                                </w:r>
                                <w:r>
                                  <w:rPr>
                                    <w:noProof/>
                                  </w:rPr>
                                  <w:fldChar w:fldCharType="end"/>
                                </w:r>
                              </w:p>
                            </w:tc>
                          </w:tr>
                        </w:tbl>
                        <w:p w14:paraId="4DFDBB11" w14:textId="77777777" w:rsidR="00733940" w:rsidRDefault="00733940">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F95E1EE"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7827"/>
                      <w:gridCol w:w="1159"/>
                    </w:tblGrid>
                    <w:tr w:rsidR="00733940" w14:paraId="4BB731C9" w14:textId="77777777" w:rsidTr="004454DF">
                      <w:tc>
                        <w:tcPr>
                          <w:tcW w:w="4355" w:type="pct"/>
                          <w:tcBorders>
                            <w:top w:val="single" w:sz="2" w:space="0" w:color="5B9BD5"/>
                          </w:tcBorders>
                        </w:tcPr>
                        <w:p w14:paraId="1317D236" w14:textId="65A835C8" w:rsidR="00733940" w:rsidRDefault="00A74C94" w:rsidP="00A74C94">
                          <w:pPr>
                            <w:pStyle w:val="Footer"/>
                          </w:pPr>
                          <w:r>
                            <w:t>Statement of Minutes</w:t>
                          </w:r>
                          <w:r w:rsidR="00D46E8D">
                            <w:t xml:space="preserve"> from Tutor Meeting</w:t>
                          </w:r>
                          <w:r w:rsidR="00733940">
                            <w:t xml:space="preserve"> </w:t>
                          </w:r>
                          <w:sdt>
                            <w:sdtPr>
                              <w:alias w:val="SOW Date"/>
                              <w:tag w:val=""/>
                              <w:id w:val="-1882771180"/>
                              <w:placeholder>
                                <w:docPart w:val="C3438AD125024A6CBEA8BC146DDFC7FB"/>
                              </w:placeholder>
                              <w:dataBinding w:prefixMappings="xmlns:ns0='http://schemas.microsoft.com/office/2006/coverPageProps' " w:xpath="/ns0:CoverPageProperties[1]/ns0:PublishDate[1]" w:storeItemID="{55AF091B-3C7A-41E3-B477-F2FDAA23CFDA}"/>
                              <w:date w:fullDate="2016-12-02T00:00:00Z">
                                <w:dateFormat w:val="MMMM d, yyyy"/>
                                <w:lid w:val="en-US"/>
                                <w:storeMappedDataAs w:val="dateTime"/>
                                <w:calendar w:val="gregorian"/>
                              </w:date>
                            </w:sdtPr>
                            <w:sdtEndPr/>
                            <w:sdtContent>
                              <w:r w:rsidR="003C605C">
                                <w:rPr>
                                  <w:lang w:val="en-US"/>
                                </w:rPr>
                                <w:t>December 2, 2016</w:t>
                              </w:r>
                            </w:sdtContent>
                          </w:sdt>
                        </w:p>
                      </w:tc>
                      <w:tc>
                        <w:tcPr>
                          <w:tcW w:w="645" w:type="pct"/>
                          <w:tcBorders>
                            <w:top w:val="single" w:sz="2" w:space="0" w:color="5B9BD5"/>
                          </w:tcBorders>
                        </w:tcPr>
                        <w:p w14:paraId="13E823EF" w14:textId="4C76B1C2" w:rsidR="00733940" w:rsidRDefault="00733940">
                          <w:pPr>
                            <w:pStyle w:val="Footer"/>
                            <w:jc w:val="right"/>
                          </w:pPr>
                          <w:r>
                            <w:fldChar w:fldCharType="begin"/>
                          </w:r>
                          <w:r>
                            <w:instrText xml:space="preserve"> PAGE   \* MERGEFORMAT </w:instrText>
                          </w:r>
                          <w:r>
                            <w:fldChar w:fldCharType="separate"/>
                          </w:r>
                          <w:r w:rsidR="005D0C54">
                            <w:rPr>
                              <w:noProof/>
                            </w:rPr>
                            <w:t>1</w:t>
                          </w:r>
                          <w:r>
                            <w:rPr>
                              <w:noProof/>
                            </w:rPr>
                            <w:fldChar w:fldCharType="end"/>
                          </w:r>
                        </w:p>
                      </w:tc>
                    </w:tr>
                  </w:tbl>
                  <w:p w14:paraId="4DFDBB11" w14:textId="77777777" w:rsidR="00733940" w:rsidRDefault="00733940">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D22E93" w14:textId="77777777" w:rsidR="00026A29" w:rsidRDefault="00026A29">
      <w:pPr>
        <w:spacing w:after="0" w:line="240" w:lineRule="auto"/>
      </w:pPr>
      <w:r>
        <w:separator/>
      </w:r>
    </w:p>
  </w:footnote>
  <w:footnote w:type="continuationSeparator" w:id="0">
    <w:p w14:paraId="5F293468" w14:textId="77777777" w:rsidR="00026A29" w:rsidRDefault="00026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63380"/>
    <w:multiLevelType w:val="multilevel"/>
    <w:tmpl w:val="F17820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240732"/>
    <w:multiLevelType w:val="hybridMultilevel"/>
    <w:tmpl w:val="74F692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DF"/>
    <w:rsid w:val="00026A29"/>
    <w:rsid w:val="00043E2F"/>
    <w:rsid w:val="00070A0B"/>
    <w:rsid w:val="0007492E"/>
    <w:rsid w:val="00085E69"/>
    <w:rsid w:val="00093A82"/>
    <w:rsid w:val="000B6FE8"/>
    <w:rsid w:val="000F6112"/>
    <w:rsid w:val="00196A74"/>
    <w:rsid w:val="001A2F40"/>
    <w:rsid w:val="001E6C53"/>
    <w:rsid w:val="00206FD8"/>
    <w:rsid w:val="0027198C"/>
    <w:rsid w:val="00291118"/>
    <w:rsid w:val="00334E6E"/>
    <w:rsid w:val="0034081A"/>
    <w:rsid w:val="00376B2B"/>
    <w:rsid w:val="00376B48"/>
    <w:rsid w:val="003C605C"/>
    <w:rsid w:val="003E4866"/>
    <w:rsid w:val="003F3F12"/>
    <w:rsid w:val="00426C01"/>
    <w:rsid w:val="004454DF"/>
    <w:rsid w:val="00472DB3"/>
    <w:rsid w:val="004D2083"/>
    <w:rsid w:val="004F131F"/>
    <w:rsid w:val="00514C1D"/>
    <w:rsid w:val="00564C5B"/>
    <w:rsid w:val="0056586D"/>
    <w:rsid w:val="005814D1"/>
    <w:rsid w:val="005A0376"/>
    <w:rsid w:val="005D0C54"/>
    <w:rsid w:val="005E786B"/>
    <w:rsid w:val="00630A66"/>
    <w:rsid w:val="00650910"/>
    <w:rsid w:val="00652B69"/>
    <w:rsid w:val="006637C2"/>
    <w:rsid w:val="0068098F"/>
    <w:rsid w:val="006A1F24"/>
    <w:rsid w:val="006B0F77"/>
    <w:rsid w:val="006B299A"/>
    <w:rsid w:val="00703B62"/>
    <w:rsid w:val="0072620E"/>
    <w:rsid w:val="00733940"/>
    <w:rsid w:val="00791EBC"/>
    <w:rsid w:val="007924DF"/>
    <w:rsid w:val="007B5C31"/>
    <w:rsid w:val="00853F9A"/>
    <w:rsid w:val="00876989"/>
    <w:rsid w:val="008C5AF9"/>
    <w:rsid w:val="008D2EB3"/>
    <w:rsid w:val="008E3628"/>
    <w:rsid w:val="009351DD"/>
    <w:rsid w:val="009B57A1"/>
    <w:rsid w:val="009F2162"/>
    <w:rsid w:val="009F41F8"/>
    <w:rsid w:val="00A13FA9"/>
    <w:rsid w:val="00A7167E"/>
    <w:rsid w:val="00A74C94"/>
    <w:rsid w:val="00A81F4E"/>
    <w:rsid w:val="00AA15BD"/>
    <w:rsid w:val="00AA603F"/>
    <w:rsid w:val="00AE2A1D"/>
    <w:rsid w:val="00AF1583"/>
    <w:rsid w:val="00B14CE9"/>
    <w:rsid w:val="00B2097B"/>
    <w:rsid w:val="00B51D7E"/>
    <w:rsid w:val="00BA2CFE"/>
    <w:rsid w:val="00BB7CBB"/>
    <w:rsid w:val="00BD7CB6"/>
    <w:rsid w:val="00BF4FC2"/>
    <w:rsid w:val="00C02F87"/>
    <w:rsid w:val="00C5444E"/>
    <w:rsid w:val="00C63B96"/>
    <w:rsid w:val="00CE59B2"/>
    <w:rsid w:val="00D34318"/>
    <w:rsid w:val="00D37DB8"/>
    <w:rsid w:val="00D46E8D"/>
    <w:rsid w:val="00DB3CAE"/>
    <w:rsid w:val="00DC3B79"/>
    <w:rsid w:val="00DF57FB"/>
    <w:rsid w:val="00E03488"/>
    <w:rsid w:val="00E03D23"/>
    <w:rsid w:val="00E076E9"/>
    <w:rsid w:val="00E113F8"/>
    <w:rsid w:val="00E11450"/>
    <w:rsid w:val="00E25E26"/>
    <w:rsid w:val="00E901BB"/>
    <w:rsid w:val="00E95447"/>
    <w:rsid w:val="00FA13B5"/>
    <w:rsid w:val="00FB7626"/>
    <w:rsid w:val="00FC64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56046C"/>
  <w15:chartTrackingRefBased/>
  <w15:docId w15:val="{EFE83D1A-1C94-4E47-B822-B2322A25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pBdr>
        <w:bottom w:val="single" w:sz="8" w:space="0" w:color="DEEAF6" w:themeColor="accent1" w:themeTint="33"/>
      </w:pBdr>
      <w:spacing w:before="320" w:after="200" w:line="240" w:lineRule="auto"/>
      <w:outlineLvl w:val="0"/>
    </w:pPr>
    <w:rPr>
      <w:rFonts w:asciiTheme="majorHAnsi" w:eastAsiaTheme="majorEastAsia" w:hAnsiTheme="majorHAnsi" w:cstheme="majorBidi"/>
      <w:color w:val="5B9BD5"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5B9BD5"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5B9BD5"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5B9BD5" w:themeFill="accent1"/>
      </w:tcPr>
    </w:tblStylePr>
    <w:tblStylePr w:type="lastRow">
      <w:rPr>
        <w:rFonts w:asciiTheme="majorHAnsi" w:hAnsiTheme="majorHAnsi"/>
        <w:b/>
        <w:caps/>
        <w:smallCaps w:val="0"/>
        <w:color w:val="5B9BD5"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5B9BD5"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5B9BD5"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table" w:customStyle="1" w:styleId="TipTable1">
    <w:name w:val="Tip Table1"/>
    <w:basedOn w:val="TableNormal"/>
    <w:uiPriority w:val="99"/>
    <w:rsid w:val="004454DF"/>
    <w:pPr>
      <w:spacing w:after="0" w:line="240" w:lineRule="auto"/>
    </w:pPr>
    <w:rPr>
      <w:color w:val="404040"/>
      <w:sz w:val="18"/>
      <w:szCs w:val="18"/>
    </w:rPr>
    <w:tblPr>
      <w:tblCellMar>
        <w:top w:w="144" w:type="dxa"/>
        <w:left w:w="0" w:type="dxa"/>
        <w:right w:w="0" w:type="dxa"/>
      </w:tblCellMar>
    </w:tblPr>
    <w:tcPr>
      <w:shd w:val="clear" w:color="auto" w:fill="DEEAF6"/>
    </w:tcPr>
    <w:tblStylePr w:type="firstCol">
      <w:pPr>
        <w:wordWrap/>
        <w:jc w:val="center"/>
      </w:pPr>
    </w:tblStylePr>
  </w:style>
  <w:style w:type="table" w:customStyle="1" w:styleId="LayoutTable1">
    <w:name w:val="Layout Table1"/>
    <w:basedOn w:val="TableNormal"/>
    <w:uiPriority w:val="99"/>
    <w:rsid w:val="004454DF"/>
    <w:pPr>
      <w:spacing w:before="60" w:after="0" w:line="240" w:lineRule="auto"/>
      <w:ind w:left="144" w:right="144"/>
    </w:pPr>
    <w:tblPr>
      <w:tblCellMar>
        <w:left w:w="0" w:type="dxa"/>
        <w:right w:w="0" w:type="dxa"/>
      </w:tblCellMar>
    </w:tblPr>
  </w:style>
  <w:style w:type="table" w:customStyle="1" w:styleId="SignatureTable1">
    <w:name w:val="Signature Table1"/>
    <w:basedOn w:val="TableNormal"/>
    <w:uiPriority w:val="99"/>
    <w:rsid w:val="004454DF"/>
    <w:pPr>
      <w:spacing w:after="0" w:line="240" w:lineRule="auto"/>
    </w:pPr>
    <w:tblPr/>
  </w:style>
  <w:style w:type="paragraph" w:styleId="ListParagraph">
    <w:name w:val="List Paragraph"/>
    <w:basedOn w:val="Normal"/>
    <w:uiPriority w:val="34"/>
    <w:unhideWhenUsed/>
    <w:qFormat/>
    <w:rsid w:val="001A2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on\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91BCBECE794E9BB1275E923A680F93"/>
        <w:category>
          <w:name w:val="General"/>
          <w:gallery w:val="placeholder"/>
        </w:category>
        <w:types>
          <w:type w:val="bbPlcHdr"/>
        </w:types>
        <w:behaviors>
          <w:behavior w:val="content"/>
        </w:behaviors>
        <w:guid w:val="{0E4507EF-09AE-4DEE-88C5-19070F0A2266}"/>
      </w:docPartPr>
      <w:docPartBody>
        <w:p w:rsidR="00D262FE" w:rsidRDefault="00D262FE" w:rsidP="00D262FE">
          <w:pPr>
            <w:pStyle w:val="0B91BCBECE794E9BB1275E923A680F93"/>
          </w:pPr>
          <w:r>
            <w:t>[Company Name]</w:t>
          </w:r>
        </w:p>
      </w:docPartBody>
    </w:docPart>
    <w:docPart>
      <w:docPartPr>
        <w:name w:val="69EF670BFB884AC9B633F20D6DB7249A"/>
        <w:category>
          <w:name w:val="General"/>
          <w:gallery w:val="placeholder"/>
        </w:category>
        <w:types>
          <w:type w:val="bbPlcHdr"/>
        </w:types>
        <w:behaviors>
          <w:behavior w:val="content"/>
        </w:behaviors>
        <w:guid w:val="{9B42B211-FB1C-4D91-84F5-A18241DDA784}"/>
      </w:docPartPr>
      <w:docPartBody>
        <w:p w:rsidR="00D262FE" w:rsidRDefault="00D262FE" w:rsidP="00D262FE">
          <w:pPr>
            <w:pStyle w:val="69EF670BFB884AC9B633F20D6DB7249A"/>
          </w:pPr>
          <w:r>
            <w:t>[Company Address]</w:t>
          </w:r>
          <w:r>
            <w:br/>
            <w:t>[City, ST  ZIP Code]</w:t>
          </w:r>
        </w:p>
      </w:docPartBody>
    </w:docPart>
    <w:docPart>
      <w:docPartPr>
        <w:name w:val="9E9224766C334A3C97953C486471D7E9"/>
        <w:category>
          <w:name w:val="General"/>
          <w:gallery w:val="placeholder"/>
        </w:category>
        <w:types>
          <w:type w:val="bbPlcHdr"/>
        </w:types>
        <w:behaviors>
          <w:behavior w:val="content"/>
        </w:behaviors>
        <w:guid w:val="{1CF301A8-CC69-4630-9ED4-1F3B2FA8BE4E}"/>
      </w:docPartPr>
      <w:docPartBody>
        <w:p w:rsidR="00D262FE" w:rsidRDefault="00D262FE" w:rsidP="00D262FE">
          <w:pPr>
            <w:pStyle w:val="9E9224766C334A3C97953C486471D7E9"/>
          </w:pPr>
          <w:r>
            <w:t>[Date]</w:t>
          </w:r>
        </w:p>
      </w:docPartBody>
    </w:docPart>
    <w:docPart>
      <w:docPartPr>
        <w:name w:val="C3438AD125024A6CBEA8BC146DDFC7FB"/>
        <w:category>
          <w:name w:val="General"/>
          <w:gallery w:val="placeholder"/>
        </w:category>
        <w:types>
          <w:type w:val="bbPlcHdr"/>
        </w:types>
        <w:behaviors>
          <w:behavior w:val="content"/>
        </w:behaviors>
        <w:guid w:val="{1078898C-EBA0-4F07-9AF7-3A2393D72482}"/>
      </w:docPartPr>
      <w:docPartBody>
        <w:p w:rsidR="00D262FE" w:rsidRDefault="00D262FE" w:rsidP="00D262FE">
          <w:pPr>
            <w:pStyle w:val="C3438AD125024A6CBEA8BC146DDFC7FB"/>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2FE"/>
    <w:rsid w:val="00036611"/>
    <w:rsid w:val="002218E1"/>
    <w:rsid w:val="00591DB1"/>
    <w:rsid w:val="00856939"/>
    <w:rsid w:val="00D262FE"/>
    <w:rsid w:val="00D9409D"/>
    <w:rsid w:val="00FA4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ED6BC688B9469D952E8EDE34C3E700">
    <w:name w:val="22ED6BC688B9469D952E8EDE34C3E700"/>
  </w:style>
  <w:style w:type="paragraph" w:customStyle="1" w:styleId="2EDC15BA98D04123848FE696757A5BB7">
    <w:name w:val="2EDC15BA98D04123848FE696757A5BB7"/>
  </w:style>
  <w:style w:type="character" w:styleId="PlaceholderText">
    <w:name w:val="Placeholder Text"/>
    <w:basedOn w:val="DefaultParagraphFont"/>
    <w:uiPriority w:val="99"/>
    <w:semiHidden/>
    <w:rsid w:val="00D262FE"/>
    <w:rPr>
      <w:color w:val="4472C4" w:themeColor="accent1"/>
    </w:rPr>
  </w:style>
  <w:style w:type="paragraph" w:customStyle="1" w:styleId="B73006DC2B8C485C8AA7B6E646A0607A">
    <w:name w:val="B73006DC2B8C485C8AA7B6E646A0607A"/>
  </w:style>
  <w:style w:type="paragraph" w:customStyle="1" w:styleId="A83FC4BED7A348E4B809D09F0BD158CD">
    <w:name w:val="A83FC4BED7A348E4B809D09F0BD158CD"/>
  </w:style>
  <w:style w:type="paragraph" w:customStyle="1" w:styleId="3914A40365A546E4A8D90909BF960520">
    <w:name w:val="3914A40365A546E4A8D90909BF960520"/>
  </w:style>
  <w:style w:type="paragraph" w:customStyle="1" w:styleId="81254FEBDB4A4A8287D462EF7E088937">
    <w:name w:val="81254FEBDB4A4A8287D462EF7E088937"/>
  </w:style>
  <w:style w:type="paragraph" w:customStyle="1" w:styleId="07C41CB2BFC14147AA25A6DC86CAEB4D">
    <w:name w:val="07C41CB2BFC14147AA25A6DC86CAEB4D"/>
  </w:style>
  <w:style w:type="paragraph" w:customStyle="1" w:styleId="D5A921523F7A4794809CCA444AC42196">
    <w:name w:val="D5A921523F7A4794809CCA444AC42196"/>
  </w:style>
  <w:style w:type="paragraph" w:customStyle="1" w:styleId="F64505E0E1464C89AF5E5ECD7E2EFA44">
    <w:name w:val="F64505E0E1464C89AF5E5ECD7E2EFA44"/>
  </w:style>
  <w:style w:type="paragraph" w:customStyle="1" w:styleId="CF658C58846C441280607B99D4F7C210">
    <w:name w:val="CF658C58846C441280607B99D4F7C210"/>
  </w:style>
  <w:style w:type="paragraph" w:customStyle="1" w:styleId="513FA6D2168044E0B5961B91ADA34FC0">
    <w:name w:val="513FA6D2168044E0B5961B91ADA34FC0"/>
  </w:style>
  <w:style w:type="paragraph" w:customStyle="1" w:styleId="A3D555C590B245F794F1AAF285C9AA8B">
    <w:name w:val="A3D555C590B245F794F1AAF285C9AA8B"/>
  </w:style>
  <w:style w:type="paragraph" w:customStyle="1" w:styleId="FF90F05FF1C64B96BC73A51B5B1FC866">
    <w:name w:val="FF90F05FF1C64B96BC73A51B5B1FC866"/>
  </w:style>
  <w:style w:type="paragraph" w:customStyle="1" w:styleId="1B3A02796D7A48AFBD76200CAD97D75E">
    <w:name w:val="1B3A02796D7A48AFBD76200CAD97D75E"/>
  </w:style>
  <w:style w:type="paragraph" w:customStyle="1" w:styleId="54C1C84FD49D439BA3710F4506690C4B">
    <w:name w:val="54C1C84FD49D439BA3710F4506690C4B"/>
  </w:style>
  <w:style w:type="paragraph" w:customStyle="1" w:styleId="0B91BCBECE794E9BB1275E923A680F93">
    <w:name w:val="0B91BCBECE794E9BB1275E923A680F93"/>
    <w:rsid w:val="00D262FE"/>
  </w:style>
  <w:style w:type="paragraph" w:customStyle="1" w:styleId="69EF670BFB884AC9B633F20D6DB7249A">
    <w:name w:val="69EF670BFB884AC9B633F20D6DB7249A"/>
    <w:rsid w:val="00D262FE"/>
  </w:style>
  <w:style w:type="paragraph" w:customStyle="1" w:styleId="2F702EABB1204476885609F3F1AF9369">
    <w:name w:val="2F702EABB1204476885609F3F1AF9369"/>
    <w:rsid w:val="00D262FE"/>
  </w:style>
  <w:style w:type="paragraph" w:customStyle="1" w:styleId="30E77B833FD14A1ABD486BAF99C0DB8D">
    <w:name w:val="30E77B833FD14A1ABD486BAF99C0DB8D"/>
    <w:rsid w:val="00D262FE"/>
  </w:style>
  <w:style w:type="paragraph" w:customStyle="1" w:styleId="9E9224766C334A3C97953C486471D7E9">
    <w:name w:val="9E9224766C334A3C97953C486471D7E9"/>
    <w:rsid w:val="00D262FE"/>
  </w:style>
  <w:style w:type="paragraph" w:customStyle="1" w:styleId="2FF3959D55AF479DA46758725CB95891">
    <w:name w:val="2FF3959D55AF479DA46758725CB95891"/>
    <w:rsid w:val="00D262FE"/>
  </w:style>
  <w:style w:type="paragraph" w:customStyle="1" w:styleId="FEAEA6C533EA45698896131F1F1C49E0">
    <w:name w:val="FEAEA6C533EA45698896131F1F1C49E0"/>
    <w:rsid w:val="00D262FE"/>
  </w:style>
  <w:style w:type="paragraph" w:customStyle="1" w:styleId="E2036DEC71E74D909CEF18A211029D16">
    <w:name w:val="E2036DEC71E74D909CEF18A211029D16"/>
    <w:rsid w:val="00D262FE"/>
  </w:style>
  <w:style w:type="paragraph" w:customStyle="1" w:styleId="30B3FCB16DE3447FB668DDA97BD1AE31">
    <w:name w:val="30B3FCB16DE3447FB668DDA97BD1AE31"/>
    <w:rsid w:val="00D262FE"/>
  </w:style>
  <w:style w:type="paragraph" w:customStyle="1" w:styleId="88DDCCA842EF4F21A71877FBCC19FE71">
    <w:name w:val="88DDCCA842EF4F21A71877FBCC19FE71"/>
    <w:rsid w:val="00D262FE"/>
  </w:style>
  <w:style w:type="paragraph" w:customStyle="1" w:styleId="5900645947DA4E9A96642168EBB1D2DF">
    <w:name w:val="5900645947DA4E9A96642168EBB1D2DF"/>
    <w:rsid w:val="00D262FE"/>
  </w:style>
  <w:style w:type="paragraph" w:customStyle="1" w:styleId="C3438AD125024A6CBEA8BC146DDFC7FB">
    <w:name w:val="C3438AD125024A6CBEA8BC146DDFC7FB"/>
    <w:rsid w:val="00D262FE"/>
  </w:style>
  <w:style w:type="paragraph" w:customStyle="1" w:styleId="20615246261547ABBDF999E82BDC88E0">
    <w:name w:val="20615246261547ABBDF999E82BDC88E0"/>
    <w:rsid w:val="00036611"/>
  </w:style>
  <w:style w:type="paragraph" w:customStyle="1" w:styleId="0B2090E4B08E4A2B8A269188986344A0">
    <w:name w:val="0B2090E4B08E4A2B8A269188986344A0"/>
    <w:rsid w:val="00036611"/>
  </w:style>
  <w:style w:type="paragraph" w:customStyle="1" w:styleId="AB7FFDC159A4436183F7047C9AF56613">
    <w:name w:val="AB7FFDC159A4436183F7047C9AF56613"/>
    <w:rsid w:val="00036611"/>
  </w:style>
  <w:style w:type="paragraph" w:customStyle="1" w:styleId="30A154F93A434F06ABE4068F7E5A69D1">
    <w:name w:val="30A154F93A434F06ABE4068F7E5A69D1"/>
    <w:rsid w:val="000366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2016-12-02T00:00:00</PublishDate>
  <Abstract/>
  <CompanyAddress>Brunel University London, Kingston Lane
Uxbridge, Middlesex, London, UB8 3PH</CompanyAddress>
  <CompanyPhone/>
  <CompanyFax>Waterside, Speedbird Way
Harmondsworth, UB07 0GA</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6E092574-E307-474F-87AB-5D99D684E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1</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2016/17 Level 2 - Team 23</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Kieron McAuley-Kinchin</dc:creator>
  <cp:keywords/>
  <dc:description/>
  <cp:lastModifiedBy>Kieron McAuley-Kinchin</cp:lastModifiedBy>
  <cp:revision>2</cp:revision>
  <dcterms:created xsi:type="dcterms:W3CDTF">2017-03-15T13:59:00Z</dcterms:created>
  <dcterms:modified xsi:type="dcterms:W3CDTF">2017-03-15T13:59:00Z</dcterms:modified>
  <cp:contentStatus>British Airways</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